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07F0" w14:textId="77777777" w:rsidR="002C79E6" w:rsidRDefault="002C79E6" w:rsidP="002C79E6">
      <w:bookmarkStart w:id="0" w:name="_Hlk143854211"/>
      <w:bookmarkEnd w:id="0"/>
    </w:p>
    <w:p w14:paraId="4FB641BA" w14:textId="77777777" w:rsidR="002C79E6" w:rsidRDefault="002C79E6" w:rsidP="002C79E6"/>
    <w:p w14:paraId="1E04579C" w14:textId="77777777" w:rsidR="002C79E6" w:rsidRDefault="002C79E6" w:rsidP="002C79E6"/>
    <w:p w14:paraId="27A1C9C0" w14:textId="77777777" w:rsidR="002C79E6" w:rsidRDefault="002C79E6" w:rsidP="002C79E6"/>
    <w:p w14:paraId="04C58892" w14:textId="77777777" w:rsidR="002C79E6" w:rsidRDefault="002C79E6" w:rsidP="002C79E6"/>
    <w:p w14:paraId="2914F6E6" w14:textId="64FEF5CD" w:rsidR="6A36C4BF" w:rsidRPr="00B863FB" w:rsidRDefault="00097941" w:rsidP="00B863FB">
      <w:pPr>
        <w:pStyle w:val="Title"/>
      </w:pPr>
      <w:r w:rsidRPr="00097941">
        <w:t>Module 2 Assignment: JavaScript language</w:t>
      </w:r>
    </w:p>
    <w:p w14:paraId="24508F54" w14:textId="034A5859" w:rsidR="201D26C8" w:rsidRDefault="201D26C8" w:rsidP="002C79E6">
      <w:pPr>
        <w:pStyle w:val="Subtitle"/>
      </w:pPr>
    </w:p>
    <w:p w14:paraId="41973EB7" w14:textId="3E9FAC66" w:rsidR="00A417C1" w:rsidRDefault="00B97E9A" w:rsidP="002C79E6">
      <w:pPr>
        <w:pStyle w:val="Subtitle"/>
      </w:pPr>
      <w:r>
        <w:t>Tahaylia A</w:t>
      </w:r>
      <w:r w:rsidR="002C79E6" w:rsidRPr="002C79E6">
        <w:t xml:space="preserve"> </w:t>
      </w:r>
      <w:r>
        <w:t>Higgins</w:t>
      </w:r>
    </w:p>
    <w:p w14:paraId="624DCAF8" w14:textId="3FB3EFB7" w:rsidR="002C79E6" w:rsidRDefault="004C2C80" w:rsidP="002C79E6">
      <w:pPr>
        <w:pStyle w:val="Subtitle"/>
      </w:pPr>
      <w:r>
        <w:t>Arizona State University</w:t>
      </w:r>
    </w:p>
    <w:p w14:paraId="5D7079CA" w14:textId="424676B4" w:rsidR="002C79E6" w:rsidRDefault="00CA3B86" w:rsidP="002C79E6">
      <w:pPr>
        <w:pStyle w:val="Subtitle"/>
      </w:pPr>
      <w:r>
        <w:t>IFT 458:</w:t>
      </w:r>
      <w:r w:rsidR="002C79E6">
        <w:t xml:space="preserve"> </w:t>
      </w:r>
      <w:r>
        <w:t xml:space="preserve">Middleware Prog &amp; Database Sec </w:t>
      </w:r>
    </w:p>
    <w:p w14:paraId="3EFD113A" w14:textId="6F59BC1B" w:rsidR="002C79E6" w:rsidRDefault="00DE3502" w:rsidP="002C79E6">
      <w:pPr>
        <w:pStyle w:val="Subtitle"/>
      </w:pPr>
      <w:r w:rsidRPr="00DE3502">
        <w:t xml:space="preserve">Dinesh </w:t>
      </w:r>
      <w:proofErr w:type="spellStart"/>
      <w:r w:rsidRPr="00DE3502">
        <w:t>Sthapit</w:t>
      </w:r>
      <w:proofErr w:type="spellEnd"/>
    </w:p>
    <w:p w14:paraId="0D8AA58E" w14:textId="63C05619" w:rsidR="201D26C8" w:rsidRDefault="00A93CCA" w:rsidP="002C79E6">
      <w:pPr>
        <w:pStyle w:val="Subtitle"/>
      </w:pPr>
      <w:r>
        <w:t>September</w:t>
      </w:r>
      <w:r w:rsidR="00DE3502">
        <w:t xml:space="preserve"> </w:t>
      </w:r>
      <w:r>
        <w:t>3</w:t>
      </w:r>
      <w:r w:rsidR="00DE3502">
        <w:t>, 2023</w:t>
      </w:r>
    </w:p>
    <w:p w14:paraId="1AFDF701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BF9A09B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52931979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0451584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5574BA3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0FD683C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4948C3B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1D48362" w14:textId="77777777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08B4867F" w14:textId="77777777" w:rsidR="00BA7114" w:rsidRPr="00B863FB" w:rsidRDefault="00BA7114" w:rsidP="00BA7114">
      <w:pPr>
        <w:pStyle w:val="Title"/>
      </w:pPr>
      <w:r w:rsidRPr="00097941">
        <w:lastRenderedPageBreak/>
        <w:t>Module 2 Assignment: JavaScript language</w:t>
      </w:r>
    </w:p>
    <w:p w14:paraId="4657026A" w14:textId="34F829B0" w:rsidR="00581CB0" w:rsidRDefault="00A157D2" w:rsidP="002C79E6">
      <w:r>
        <w:t>This paper</w:t>
      </w:r>
      <w:r w:rsidR="00880B6A">
        <w:t xml:space="preserve"> </w:t>
      </w:r>
      <w:r w:rsidR="00144E94">
        <w:t xml:space="preserve">demonstrates </w:t>
      </w:r>
      <w:r>
        <w:t xml:space="preserve">the coding assignments completed during the JavaScript language </w:t>
      </w:r>
      <w:r w:rsidR="0068237E">
        <w:t>tutorial</w:t>
      </w:r>
      <w:r>
        <w:t xml:space="preserve">. </w:t>
      </w:r>
      <w:r w:rsidR="00581CB0">
        <w:t>The screenshots of my code reflect the four files created during the tutorial.</w:t>
      </w:r>
    </w:p>
    <w:p w14:paraId="5483C223" w14:textId="679DA91D" w:rsidR="00A417C1" w:rsidRDefault="00581CB0" w:rsidP="00DB55D4">
      <w:pPr>
        <w:pStyle w:val="Heading1"/>
        <w:jc w:val="left"/>
      </w:pPr>
      <w:r>
        <w:t xml:space="preserve">JavaScript </w:t>
      </w:r>
      <w:r w:rsidR="00AC102F">
        <w:t xml:space="preserve">New Node.js Project and </w:t>
      </w:r>
      <w:r>
        <w:t>Refactoring</w:t>
      </w:r>
    </w:p>
    <w:p w14:paraId="518A4C8C" w14:textId="77777777" w:rsidR="00E4403D" w:rsidRDefault="00E4403D" w:rsidP="00E4403D">
      <w:pPr>
        <w:ind w:left="720" w:firstLine="0"/>
      </w:pPr>
      <w:r>
        <w:rPr>
          <w:noProof/>
        </w:rPr>
        <w:drawing>
          <wp:inline distT="0" distB="0" distL="0" distR="0" wp14:anchorId="1649180C" wp14:editId="4B89FE32">
            <wp:extent cx="3212327" cy="1853265"/>
            <wp:effectExtent l="0" t="0" r="1270" b="1270"/>
            <wp:docPr id="8924555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55566" name="Picture 1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772" cy="190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84DB" w14:textId="0E441090" w:rsidR="00E4403D" w:rsidRDefault="00E4403D" w:rsidP="00E4403D">
      <w:pPr>
        <w:ind w:left="720" w:firstLine="0"/>
        <w:rPr>
          <w:noProof/>
        </w:rPr>
      </w:pPr>
      <w:r>
        <w:rPr>
          <w:i/>
          <w:iCs/>
        </w:rPr>
        <w:t xml:space="preserve">Note. </w:t>
      </w:r>
      <w:r>
        <w:t>Initializing new Node.js project</w:t>
      </w:r>
      <w:r>
        <w:t xml:space="preserve">. From Personal VS code by </w:t>
      </w:r>
      <w:proofErr w:type="spellStart"/>
      <w:r>
        <w:t>Tahaylia</w:t>
      </w:r>
      <w:proofErr w:type="spellEnd"/>
      <w:r>
        <w:t xml:space="preserve"> Higgins, 2023.</w:t>
      </w:r>
    </w:p>
    <w:p w14:paraId="38B44D05" w14:textId="5E17C916" w:rsidR="00581CB0" w:rsidRDefault="00E4403D" w:rsidP="00E4403D">
      <w:pPr>
        <w:ind w:left="720" w:firstLine="0"/>
      </w:pPr>
      <w:r>
        <w:rPr>
          <w:noProof/>
        </w:rPr>
        <w:drawing>
          <wp:inline distT="0" distB="0" distL="0" distR="0" wp14:anchorId="42C48843" wp14:editId="1535B26A">
            <wp:extent cx="3768725" cy="4152445"/>
            <wp:effectExtent l="0" t="0" r="3175" b="635"/>
            <wp:docPr id="2115067628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67628" name="Picture 2" descr="A screen shot of a computer pr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228" cy="4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A728" w14:textId="46F6515A" w:rsidR="00A417C1" w:rsidRDefault="00E4403D" w:rsidP="009C2BC2">
      <w:pPr>
        <w:ind w:left="720" w:firstLine="0"/>
        <w:rPr>
          <w:noProof/>
        </w:rPr>
      </w:pPr>
      <w:r>
        <w:rPr>
          <w:i/>
          <w:iCs/>
        </w:rPr>
        <w:t xml:space="preserve">Note. </w:t>
      </w:r>
      <w:r w:rsidR="009C2BC2">
        <w:t>JavaScript c</w:t>
      </w:r>
      <w:r>
        <w:t xml:space="preserve">ode displaying </w:t>
      </w:r>
      <w:r w:rsidR="009C2BC2">
        <w:t>refactoring</w:t>
      </w:r>
      <w:r>
        <w:t xml:space="preserve">. From Personal VS code by </w:t>
      </w:r>
      <w:proofErr w:type="spellStart"/>
      <w:r>
        <w:t>Tahaylia</w:t>
      </w:r>
      <w:proofErr w:type="spellEnd"/>
      <w:r>
        <w:t xml:space="preserve"> Higgins, 2023.</w:t>
      </w:r>
    </w:p>
    <w:p w14:paraId="55A7CD19" w14:textId="7C90D218" w:rsidR="00A864E2" w:rsidRPr="00A864E2" w:rsidRDefault="00941D4E" w:rsidP="00A40E93">
      <w:pPr>
        <w:pStyle w:val="Heading2"/>
        <w:ind w:left="720"/>
      </w:pPr>
      <w:r>
        <w:lastRenderedPageBreak/>
        <w:t>JavaScript Variables, Objects and Functions as Paramet</w:t>
      </w:r>
      <w:r w:rsidR="00A864E2">
        <w:t>er</w:t>
      </w:r>
    </w:p>
    <w:p w14:paraId="372544FB" w14:textId="4AE8878A" w:rsidR="00F07672" w:rsidRPr="00F07672" w:rsidRDefault="00A40E93" w:rsidP="00F07672">
      <w:pPr>
        <w:ind w:left="720" w:firstLine="0"/>
      </w:pPr>
      <w:r>
        <w:rPr>
          <w:noProof/>
        </w:rPr>
        <w:drawing>
          <wp:inline distT="0" distB="0" distL="0" distR="0" wp14:anchorId="55A493A5" wp14:editId="194F19D9">
            <wp:extent cx="5358305" cy="5756744"/>
            <wp:effectExtent l="0" t="0" r="1270" b="0"/>
            <wp:docPr id="21626799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6799" name="Picture 5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274" cy="590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9363" w14:textId="3C8F535E" w:rsidR="00CC02F6" w:rsidRDefault="00857FBB" w:rsidP="00CC02F6">
      <w:pPr>
        <w:ind w:left="720" w:firstLine="0"/>
      </w:pPr>
      <w:r>
        <w:rPr>
          <w:i/>
          <w:iCs/>
        </w:rPr>
        <w:t xml:space="preserve">Note. </w:t>
      </w:r>
      <w:r w:rsidRPr="00857FBB">
        <w:t xml:space="preserve">JavaScript code showing </w:t>
      </w:r>
      <w:r w:rsidR="00F07672">
        <w:t xml:space="preserve">the output of the </w:t>
      </w:r>
      <w:r w:rsidRPr="00857FBB">
        <w:t xml:space="preserve">variables, </w:t>
      </w:r>
      <w:r w:rsidR="003B38E8" w:rsidRPr="00857FBB">
        <w:t>objects,</w:t>
      </w:r>
      <w:r w:rsidRPr="00857FBB">
        <w:t xml:space="preserve"> and functions as parameters</w:t>
      </w:r>
      <w:r w:rsidR="00F07672">
        <w:t xml:space="preserve"> exercises</w:t>
      </w:r>
      <w:r w:rsidRPr="00857FBB">
        <w:t>.</w:t>
      </w:r>
      <w:r>
        <w:rPr>
          <w:i/>
          <w:iCs/>
        </w:rPr>
        <w:t xml:space="preserve"> </w:t>
      </w:r>
      <w:r>
        <w:t xml:space="preserve">From Personal VS code by </w:t>
      </w:r>
      <w:proofErr w:type="spellStart"/>
      <w:r>
        <w:t>Tahaylia</w:t>
      </w:r>
      <w:proofErr w:type="spellEnd"/>
      <w:r>
        <w:t xml:space="preserve"> Higgins, 2023.</w:t>
      </w:r>
    </w:p>
    <w:p w14:paraId="7C698D42" w14:textId="4F92D6EE" w:rsidR="00EE0A41" w:rsidRDefault="00FC1CB4" w:rsidP="00151588">
      <w:pPr>
        <w:pStyle w:val="Heading2"/>
      </w:pPr>
      <w:r>
        <w:lastRenderedPageBreak/>
        <w:t>JavaScript Objects II</w:t>
      </w:r>
    </w:p>
    <w:p w14:paraId="41BF985F" w14:textId="7368A98A" w:rsidR="000455A5" w:rsidRDefault="000455A5" w:rsidP="000455A5">
      <w:r>
        <w:rPr>
          <w:noProof/>
        </w:rPr>
        <w:drawing>
          <wp:inline distT="0" distB="0" distL="0" distR="0" wp14:anchorId="113CF7EA" wp14:editId="35F1C0EA">
            <wp:extent cx="5354950" cy="3140765"/>
            <wp:effectExtent l="0" t="0" r="5080" b="0"/>
            <wp:docPr id="180432870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2870" name="Picture 6" descr="A screenshot of a computer program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054"/>
                    <a:stretch/>
                  </pic:blipFill>
                  <pic:spPr bwMode="auto">
                    <a:xfrm>
                      <a:off x="0" y="0"/>
                      <a:ext cx="5378088" cy="3154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28ED1" w14:textId="3BCB2DF0" w:rsidR="00003EF4" w:rsidRDefault="00003EF4" w:rsidP="00003EF4">
      <w:pPr>
        <w:ind w:left="720" w:firstLine="0"/>
      </w:pPr>
      <w:r>
        <w:rPr>
          <w:i/>
          <w:iCs/>
        </w:rPr>
        <w:t xml:space="preserve">Note. </w:t>
      </w:r>
      <w:r w:rsidRPr="00857FBB">
        <w:t xml:space="preserve">JavaScript code showing </w:t>
      </w:r>
      <w:r>
        <w:t>Object</w:t>
      </w:r>
      <w:r w:rsidR="00C83801">
        <w:t>s</w:t>
      </w:r>
      <w:r>
        <w:t xml:space="preserve"> II exercises</w:t>
      </w:r>
      <w:r w:rsidRPr="00857FBB">
        <w:t>.</w:t>
      </w:r>
      <w:r>
        <w:rPr>
          <w:i/>
          <w:iCs/>
        </w:rPr>
        <w:t xml:space="preserve"> </w:t>
      </w:r>
      <w:r>
        <w:t xml:space="preserve">From Personal VS code by </w:t>
      </w:r>
      <w:proofErr w:type="spellStart"/>
      <w:r>
        <w:t>Tahaylia</w:t>
      </w:r>
      <w:proofErr w:type="spellEnd"/>
      <w:r>
        <w:t xml:space="preserve"> Higgins, 2023.</w:t>
      </w:r>
    </w:p>
    <w:p w14:paraId="063F15C3" w14:textId="77777777" w:rsidR="00003EF4" w:rsidRDefault="00003EF4" w:rsidP="000455A5"/>
    <w:p w14:paraId="2F4B4836" w14:textId="761E0479" w:rsidR="000455A5" w:rsidRDefault="000455A5" w:rsidP="000455A5">
      <w:r>
        <w:rPr>
          <w:noProof/>
        </w:rPr>
        <w:drawing>
          <wp:inline distT="0" distB="0" distL="0" distR="0" wp14:anchorId="789E9362" wp14:editId="03283CA6">
            <wp:extent cx="5354950" cy="897283"/>
            <wp:effectExtent l="0" t="0" r="5080" b="4445"/>
            <wp:docPr id="710682" name="Picture 71068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2870" name="Picture 6" descr="A screenshot of a computer program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302"/>
                    <a:stretch/>
                  </pic:blipFill>
                  <pic:spPr bwMode="auto">
                    <a:xfrm>
                      <a:off x="0" y="0"/>
                      <a:ext cx="5378088" cy="90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AA767" w14:textId="5BB0654B" w:rsidR="000455A5" w:rsidRDefault="000455A5" w:rsidP="000455A5">
      <w:pPr>
        <w:ind w:left="720" w:firstLine="0"/>
      </w:pPr>
      <w:r>
        <w:rPr>
          <w:i/>
          <w:iCs/>
        </w:rPr>
        <w:t xml:space="preserve">Note. </w:t>
      </w:r>
      <w:r w:rsidRPr="00857FBB">
        <w:t xml:space="preserve">JavaScript code showing </w:t>
      </w:r>
      <w:r>
        <w:t xml:space="preserve">the output of </w:t>
      </w:r>
      <w:r>
        <w:t>Object II</w:t>
      </w:r>
      <w:r>
        <w:t xml:space="preserve"> exercises</w:t>
      </w:r>
      <w:r w:rsidRPr="00857FBB">
        <w:t>.</w:t>
      </w:r>
      <w:r>
        <w:rPr>
          <w:i/>
          <w:iCs/>
        </w:rPr>
        <w:t xml:space="preserve"> </w:t>
      </w:r>
      <w:r>
        <w:t xml:space="preserve">From Personal VS code by </w:t>
      </w:r>
      <w:proofErr w:type="spellStart"/>
      <w:r>
        <w:t>Tahaylia</w:t>
      </w:r>
      <w:proofErr w:type="spellEnd"/>
      <w:r>
        <w:t xml:space="preserve"> Higgins, 2023.</w:t>
      </w:r>
    </w:p>
    <w:p w14:paraId="340F3DA3" w14:textId="6B910D3E" w:rsidR="00E35328" w:rsidRDefault="00E35328" w:rsidP="009E2102">
      <w:pPr>
        <w:pStyle w:val="Heading2"/>
        <w:ind w:left="720"/>
      </w:pPr>
      <w:r>
        <w:lastRenderedPageBreak/>
        <w:t xml:space="preserve">JavaScript </w:t>
      </w:r>
      <w:r>
        <w:t>Arrays</w:t>
      </w:r>
      <w:r w:rsidR="000F03D7">
        <w:t xml:space="preserve"> and Accessing Elements of Object Arrays</w:t>
      </w:r>
      <w:r w:rsidR="00431A08">
        <w:rPr>
          <w:noProof/>
        </w:rPr>
        <w:drawing>
          <wp:inline distT="0" distB="0" distL="0" distR="0" wp14:anchorId="36B5F4E4" wp14:editId="7D80A1EC">
            <wp:extent cx="4185497" cy="5828306"/>
            <wp:effectExtent l="0" t="0" r="5715" b="1270"/>
            <wp:docPr id="374890577" name="Picture 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90577" name="Picture 8" descr="A screen 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569" cy="584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875A" w14:textId="11215E78" w:rsidR="009E2102" w:rsidRDefault="009E2102" w:rsidP="009E2102">
      <w:pPr>
        <w:ind w:left="720" w:firstLine="0"/>
      </w:pPr>
      <w:r>
        <w:rPr>
          <w:i/>
          <w:iCs/>
        </w:rPr>
        <w:t xml:space="preserve">Note. </w:t>
      </w:r>
      <w:r w:rsidRPr="00857FBB">
        <w:t xml:space="preserve">JavaScript code showing </w:t>
      </w:r>
      <w:r>
        <w:t>th</w:t>
      </w:r>
      <w:r w:rsidR="00736271">
        <w:t>e</w:t>
      </w:r>
      <w:r>
        <w:t xml:space="preserve"> </w:t>
      </w:r>
      <w:r w:rsidR="00CD3793">
        <w:t>elements of object arrays</w:t>
      </w:r>
      <w:r w:rsidRPr="00857FBB">
        <w:t>.</w:t>
      </w:r>
      <w:r>
        <w:rPr>
          <w:i/>
          <w:iCs/>
        </w:rPr>
        <w:t xml:space="preserve"> </w:t>
      </w:r>
      <w:r>
        <w:t xml:space="preserve">From Personal VS code by </w:t>
      </w:r>
      <w:proofErr w:type="spellStart"/>
      <w:r>
        <w:t>Tahaylia</w:t>
      </w:r>
      <w:proofErr w:type="spellEnd"/>
      <w:r>
        <w:t xml:space="preserve"> Higgins, 2023.</w:t>
      </w:r>
    </w:p>
    <w:p w14:paraId="7A3C505A" w14:textId="77777777" w:rsidR="009E2102" w:rsidRPr="009E2102" w:rsidRDefault="009E2102" w:rsidP="009E2102"/>
    <w:p w14:paraId="7F3749F1" w14:textId="2908EC49" w:rsidR="000F03D7" w:rsidRDefault="00431A08" w:rsidP="000F03D7">
      <w:r>
        <w:rPr>
          <w:noProof/>
        </w:rPr>
        <w:lastRenderedPageBreak/>
        <w:drawing>
          <wp:inline distT="0" distB="0" distL="0" distR="0" wp14:anchorId="3B3F4110" wp14:editId="00F36C07">
            <wp:extent cx="4224865" cy="2267254"/>
            <wp:effectExtent l="0" t="0" r="4445" b="6350"/>
            <wp:docPr id="1068225563" name="Picture 9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25563" name="Picture 9" descr="A computer screen shot of a black scree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356" cy="228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AC40" w14:textId="77777777" w:rsidR="007910C9" w:rsidRDefault="007910C9" w:rsidP="007910C9">
      <w:pPr>
        <w:ind w:left="720" w:firstLine="0"/>
      </w:pPr>
      <w:r>
        <w:rPr>
          <w:i/>
          <w:iCs/>
        </w:rPr>
        <w:t xml:space="preserve">Note. </w:t>
      </w:r>
      <w:r w:rsidRPr="00857FBB">
        <w:t xml:space="preserve">JavaScript code showing </w:t>
      </w:r>
      <w:r>
        <w:t>the output of elements of object arrays</w:t>
      </w:r>
      <w:r w:rsidRPr="00857FBB">
        <w:t>.</w:t>
      </w:r>
      <w:r>
        <w:rPr>
          <w:i/>
          <w:iCs/>
        </w:rPr>
        <w:t xml:space="preserve"> </w:t>
      </w:r>
      <w:r>
        <w:t xml:space="preserve">From Personal VS code by </w:t>
      </w:r>
      <w:proofErr w:type="spellStart"/>
      <w:r>
        <w:t>Tahaylia</w:t>
      </w:r>
      <w:proofErr w:type="spellEnd"/>
      <w:r>
        <w:t xml:space="preserve"> Higgins, 2023.</w:t>
      </w:r>
    </w:p>
    <w:p w14:paraId="7C6BB7A2" w14:textId="77777777" w:rsidR="007910C9" w:rsidRPr="000F03D7" w:rsidRDefault="007910C9" w:rsidP="000F03D7"/>
    <w:p w14:paraId="073C490A" w14:textId="77777777" w:rsidR="000455A5" w:rsidRPr="000455A5" w:rsidRDefault="000455A5" w:rsidP="000455A5"/>
    <w:p w14:paraId="322A1044" w14:textId="2B260AFA" w:rsidR="00DA5C9C" w:rsidRPr="00D620FD" w:rsidRDefault="00DA5C9C" w:rsidP="00883BBC">
      <w:pPr>
        <w:pStyle w:val="Bibliography"/>
        <w:ind w:left="0" w:firstLine="0"/>
        <w:rPr>
          <w:noProof/>
        </w:rPr>
      </w:pPr>
    </w:p>
    <w:p w14:paraId="08F84BF3" w14:textId="77777777" w:rsidR="00DA5C9C" w:rsidRPr="00DF1962" w:rsidRDefault="00DA5C9C" w:rsidP="00DF1962">
      <w:pPr>
        <w:rPr>
          <w:noProof/>
        </w:rPr>
      </w:pPr>
    </w:p>
    <w:sectPr w:rsidR="00DA5C9C" w:rsidRPr="00DF196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57D8D" w14:textId="77777777" w:rsidR="00314A95" w:rsidRDefault="00314A95">
      <w:pPr>
        <w:spacing w:line="240" w:lineRule="auto"/>
      </w:pPr>
      <w:r>
        <w:separator/>
      </w:r>
    </w:p>
    <w:p w14:paraId="42BE6B7B" w14:textId="77777777" w:rsidR="00314A95" w:rsidRDefault="00314A95"/>
  </w:endnote>
  <w:endnote w:type="continuationSeparator" w:id="0">
    <w:p w14:paraId="6A5BE09C" w14:textId="77777777" w:rsidR="00314A95" w:rsidRDefault="00314A95">
      <w:pPr>
        <w:spacing w:line="240" w:lineRule="auto"/>
      </w:pPr>
      <w:r>
        <w:continuationSeparator/>
      </w:r>
    </w:p>
    <w:p w14:paraId="61C4B3FC" w14:textId="77777777" w:rsidR="00314A95" w:rsidRDefault="00314A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96BB6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87DDC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F4D8D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FD408" w14:textId="77777777" w:rsidR="00314A95" w:rsidRDefault="00314A95">
      <w:pPr>
        <w:spacing w:line="240" w:lineRule="auto"/>
      </w:pPr>
      <w:r>
        <w:separator/>
      </w:r>
    </w:p>
    <w:p w14:paraId="2265F9BF" w14:textId="77777777" w:rsidR="00314A95" w:rsidRDefault="00314A95"/>
  </w:footnote>
  <w:footnote w:type="continuationSeparator" w:id="0">
    <w:p w14:paraId="2D64B968" w14:textId="77777777" w:rsidR="00314A95" w:rsidRDefault="00314A95">
      <w:pPr>
        <w:spacing w:line="240" w:lineRule="auto"/>
      </w:pPr>
      <w:r>
        <w:continuationSeparator/>
      </w:r>
    </w:p>
    <w:p w14:paraId="0C299916" w14:textId="77777777" w:rsidR="00314A95" w:rsidRDefault="00314A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D7D91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B17C8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A58D2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2BA1D33"/>
    <w:multiLevelType w:val="hybridMultilevel"/>
    <w:tmpl w:val="A8CC4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9910B4"/>
    <w:multiLevelType w:val="hybridMultilevel"/>
    <w:tmpl w:val="E018B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331883235">
    <w:abstractNumId w:val="10"/>
  </w:num>
  <w:num w:numId="13" w16cid:durableId="14852430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xMTA0MjA0tDQwMLVU0lEKTi0uzszPAykwqQUAc68ZdCwAAAA="/>
  </w:docVars>
  <w:rsids>
    <w:rsidRoot w:val="0078054B"/>
    <w:rsid w:val="00003EF4"/>
    <w:rsid w:val="00012669"/>
    <w:rsid w:val="000136D8"/>
    <w:rsid w:val="00023AFE"/>
    <w:rsid w:val="000268F6"/>
    <w:rsid w:val="00027C20"/>
    <w:rsid w:val="00042E78"/>
    <w:rsid w:val="000455A5"/>
    <w:rsid w:val="0005218F"/>
    <w:rsid w:val="0005447F"/>
    <w:rsid w:val="00056395"/>
    <w:rsid w:val="00061DCC"/>
    <w:rsid w:val="0007094D"/>
    <w:rsid w:val="0007314F"/>
    <w:rsid w:val="00095020"/>
    <w:rsid w:val="00095BCF"/>
    <w:rsid w:val="00097941"/>
    <w:rsid w:val="000A3206"/>
    <w:rsid w:val="000A3D9B"/>
    <w:rsid w:val="000A5AFD"/>
    <w:rsid w:val="000A751A"/>
    <w:rsid w:val="000B5600"/>
    <w:rsid w:val="000B5B8C"/>
    <w:rsid w:val="000C1F71"/>
    <w:rsid w:val="000C7BD9"/>
    <w:rsid w:val="000D4642"/>
    <w:rsid w:val="000D539D"/>
    <w:rsid w:val="000E2B7C"/>
    <w:rsid w:val="000E2CA3"/>
    <w:rsid w:val="000F03D7"/>
    <w:rsid w:val="000F0FE7"/>
    <w:rsid w:val="000F7F08"/>
    <w:rsid w:val="001005F2"/>
    <w:rsid w:val="00116273"/>
    <w:rsid w:val="00123A60"/>
    <w:rsid w:val="00123CBD"/>
    <w:rsid w:val="001255D4"/>
    <w:rsid w:val="00134878"/>
    <w:rsid w:val="00144E94"/>
    <w:rsid w:val="001461FC"/>
    <w:rsid w:val="00146C59"/>
    <w:rsid w:val="00151588"/>
    <w:rsid w:val="0017195C"/>
    <w:rsid w:val="00175A21"/>
    <w:rsid w:val="00181649"/>
    <w:rsid w:val="00183CA4"/>
    <w:rsid w:val="001A3D0A"/>
    <w:rsid w:val="001B1064"/>
    <w:rsid w:val="001C646A"/>
    <w:rsid w:val="001E70BD"/>
    <w:rsid w:val="001F411B"/>
    <w:rsid w:val="002023BE"/>
    <w:rsid w:val="00206B74"/>
    <w:rsid w:val="00214728"/>
    <w:rsid w:val="00215E28"/>
    <w:rsid w:val="002171DA"/>
    <w:rsid w:val="00244C98"/>
    <w:rsid w:val="00266EC3"/>
    <w:rsid w:val="00270A3E"/>
    <w:rsid w:val="0028621B"/>
    <w:rsid w:val="002A2773"/>
    <w:rsid w:val="002A5B77"/>
    <w:rsid w:val="002B0C4D"/>
    <w:rsid w:val="002B6138"/>
    <w:rsid w:val="002C2B4B"/>
    <w:rsid w:val="002C629B"/>
    <w:rsid w:val="002C79E6"/>
    <w:rsid w:val="002D67C5"/>
    <w:rsid w:val="002E5A0C"/>
    <w:rsid w:val="002F10C6"/>
    <w:rsid w:val="002F3AE9"/>
    <w:rsid w:val="00314A95"/>
    <w:rsid w:val="00322265"/>
    <w:rsid w:val="0032264D"/>
    <w:rsid w:val="00337719"/>
    <w:rsid w:val="00351585"/>
    <w:rsid w:val="00352925"/>
    <w:rsid w:val="003709AF"/>
    <w:rsid w:val="003714AB"/>
    <w:rsid w:val="003804CC"/>
    <w:rsid w:val="00382175"/>
    <w:rsid w:val="00382D3F"/>
    <w:rsid w:val="00386D88"/>
    <w:rsid w:val="00392C9F"/>
    <w:rsid w:val="003A00D6"/>
    <w:rsid w:val="003B0A86"/>
    <w:rsid w:val="003B21F8"/>
    <w:rsid w:val="003B306C"/>
    <w:rsid w:val="003B38E8"/>
    <w:rsid w:val="003B51B0"/>
    <w:rsid w:val="003B7CAF"/>
    <w:rsid w:val="003C2A12"/>
    <w:rsid w:val="003D4665"/>
    <w:rsid w:val="003D70CC"/>
    <w:rsid w:val="003D7C34"/>
    <w:rsid w:val="003F10F1"/>
    <w:rsid w:val="003F7F92"/>
    <w:rsid w:val="004058A7"/>
    <w:rsid w:val="00405CB4"/>
    <w:rsid w:val="00412933"/>
    <w:rsid w:val="00416C72"/>
    <w:rsid w:val="00420032"/>
    <w:rsid w:val="0042427F"/>
    <w:rsid w:val="00431A08"/>
    <w:rsid w:val="00431E24"/>
    <w:rsid w:val="004324C8"/>
    <w:rsid w:val="00436175"/>
    <w:rsid w:val="004363B5"/>
    <w:rsid w:val="004434B6"/>
    <w:rsid w:val="00456597"/>
    <w:rsid w:val="004602D6"/>
    <w:rsid w:val="00465B07"/>
    <w:rsid w:val="004716E2"/>
    <w:rsid w:val="0048287B"/>
    <w:rsid w:val="00483068"/>
    <w:rsid w:val="00495424"/>
    <w:rsid w:val="004A50CB"/>
    <w:rsid w:val="004C2C80"/>
    <w:rsid w:val="004D3A8A"/>
    <w:rsid w:val="004D4F6B"/>
    <w:rsid w:val="004D7294"/>
    <w:rsid w:val="004E0B77"/>
    <w:rsid w:val="004F0DF7"/>
    <w:rsid w:val="0050218B"/>
    <w:rsid w:val="00530C07"/>
    <w:rsid w:val="00530D16"/>
    <w:rsid w:val="00547867"/>
    <w:rsid w:val="005662F8"/>
    <w:rsid w:val="0057461D"/>
    <w:rsid w:val="005814B9"/>
    <w:rsid w:val="00581CB0"/>
    <w:rsid w:val="00583E0C"/>
    <w:rsid w:val="005C199E"/>
    <w:rsid w:val="005C24D8"/>
    <w:rsid w:val="005C7CD1"/>
    <w:rsid w:val="005E0486"/>
    <w:rsid w:val="005E246A"/>
    <w:rsid w:val="005F1D62"/>
    <w:rsid w:val="00600A07"/>
    <w:rsid w:val="006114AA"/>
    <w:rsid w:val="006271D0"/>
    <w:rsid w:val="00630D97"/>
    <w:rsid w:val="00634D65"/>
    <w:rsid w:val="00645F9B"/>
    <w:rsid w:val="0065207B"/>
    <w:rsid w:val="006533DE"/>
    <w:rsid w:val="0065391E"/>
    <w:rsid w:val="00655090"/>
    <w:rsid w:val="0065514C"/>
    <w:rsid w:val="00656E35"/>
    <w:rsid w:val="0066251C"/>
    <w:rsid w:val="00664C1A"/>
    <w:rsid w:val="00672E20"/>
    <w:rsid w:val="006809D8"/>
    <w:rsid w:val="0068237E"/>
    <w:rsid w:val="00690CB9"/>
    <w:rsid w:val="006C1FEA"/>
    <w:rsid w:val="006C2695"/>
    <w:rsid w:val="006D0EF5"/>
    <w:rsid w:val="007005F5"/>
    <w:rsid w:val="007076E7"/>
    <w:rsid w:val="0072532A"/>
    <w:rsid w:val="00732D94"/>
    <w:rsid w:val="00734C09"/>
    <w:rsid w:val="00736271"/>
    <w:rsid w:val="00736CA8"/>
    <w:rsid w:val="00746514"/>
    <w:rsid w:val="00750A90"/>
    <w:rsid w:val="007636D6"/>
    <w:rsid w:val="00767273"/>
    <w:rsid w:val="0078054B"/>
    <w:rsid w:val="007910C9"/>
    <w:rsid w:val="007A3DC8"/>
    <w:rsid w:val="007A63B2"/>
    <w:rsid w:val="007B4BA6"/>
    <w:rsid w:val="007E34BF"/>
    <w:rsid w:val="0082324B"/>
    <w:rsid w:val="008236EE"/>
    <w:rsid w:val="00825126"/>
    <w:rsid w:val="00834665"/>
    <w:rsid w:val="008436DD"/>
    <w:rsid w:val="00857FBB"/>
    <w:rsid w:val="0087407D"/>
    <w:rsid w:val="00880B6A"/>
    <w:rsid w:val="0088178C"/>
    <w:rsid w:val="00883BBC"/>
    <w:rsid w:val="00887EE2"/>
    <w:rsid w:val="008A2723"/>
    <w:rsid w:val="008A352D"/>
    <w:rsid w:val="008B64A7"/>
    <w:rsid w:val="008C05FF"/>
    <w:rsid w:val="008C5250"/>
    <w:rsid w:val="008D696C"/>
    <w:rsid w:val="008E24DF"/>
    <w:rsid w:val="008E58EA"/>
    <w:rsid w:val="008E6614"/>
    <w:rsid w:val="008F1FB3"/>
    <w:rsid w:val="008F6E4F"/>
    <w:rsid w:val="0091278D"/>
    <w:rsid w:val="009405B8"/>
    <w:rsid w:val="00940666"/>
    <w:rsid w:val="00941D4E"/>
    <w:rsid w:val="009431EE"/>
    <w:rsid w:val="00944D0D"/>
    <w:rsid w:val="009457C0"/>
    <w:rsid w:val="00946166"/>
    <w:rsid w:val="00954C47"/>
    <w:rsid w:val="00956F0A"/>
    <w:rsid w:val="00960973"/>
    <w:rsid w:val="00970790"/>
    <w:rsid w:val="0098058F"/>
    <w:rsid w:val="0099570D"/>
    <w:rsid w:val="009B17AE"/>
    <w:rsid w:val="009C2BC2"/>
    <w:rsid w:val="009D7BAA"/>
    <w:rsid w:val="009E2102"/>
    <w:rsid w:val="009E351D"/>
    <w:rsid w:val="009E5EFC"/>
    <w:rsid w:val="009E6F2F"/>
    <w:rsid w:val="009E7DAF"/>
    <w:rsid w:val="009F3899"/>
    <w:rsid w:val="009F5932"/>
    <w:rsid w:val="00A0108C"/>
    <w:rsid w:val="00A1121B"/>
    <w:rsid w:val="00A13677"/>
    <w:rsid w:val="00A157D2"/>
    <w:rsid w:val="00A27FF3"/>
    <w:rsid w:val="00A33961"/>
    <w:rsid w:val="00A37FFE"/>
    <w:rsid w:val="00A40E93"/>
    <w:rsid w:val="00A417C1"/>
    <w:rsid w:val="00A45384"/>
    <w:rsid w:val="00A54D92"/>
    <w:rsid w:val="00A67AE7"/>
    <w:rsid w:val="00A864E2"/>
    <w:rsid w:val="00A86DB5"/>
    <w:rsid w:val="00A93CCA"/>
    <w:rsid w:val="00A93D42"/>
    <w:rsid w:val="00AA1A4E"/>
    <w:rsid w:val="00AA2254"/>
    <w:rsid w:val="00AB2D67"/>
    <w:rsid w:val="00AB726E"/>
    <w:rsid w:val="00AC102F"/>
    <w:rsid w:val="00AE3D43"/>
    <w:rsid w:val="00AE7957"/>
    <w:rsid w:val="00B070F7"/>
    <w:rsid w:val="00B266D1"/>
    <w:rsid w:val="00B64F3B"/>
    <w:rsid w:val="00B7427B"/>
    <w:rsid w:val="00B8577D"/>
    <w:rsid w:val="00B863FB"/>
    <w:rsid w:val="00B86440"/>
    <w:rsid w:val="00B92CB6"/>
    <w:rsid w:val="00B97E9A"/>
    <w:rsid w:val="00BA7114"/>
    <w:rsid w:val="00BB2D6F"/>
    <w:rsid w:val="00BB5FE9"/>
    <w:rsid w:val="00BB6702"/>
    <w:rsid w:val="00BC0599"/>
    <w:rsid w:val="00BD3222"/>
    <w:rsid w:val="00BD4C44"/>
    <w:rsid w:val="00BF025E"/>
    <w:rsid w:val="00BF6630"/>
    <w:rsid w:val="00BF7735"/>
    <w:rsid w:val="00C00B5B"/>
    <w:rsid w:val="00C00F8F"/>
    <w:rsid w:val="00C03068"/>
    <w:rsid w:val="00C106C6"/>
    <w:rsid w:val="00C20DA3"/>
    <w:rsid w:val="00C21155"/>
    <w:rsid w:val="00C33217"/>
    <w:rsid w:val="00C47433"/>
    <w:rsid w:val="00C56BA5"/>
    <w:rsid w:val="00C61289"/>
    <w:rsid w:val="00C83801"/>
    <w:rsid w:val="00C8660E"/>
    <w:rsid w:val="00CA38BE"/>
    <w:rsid w:val="00CA3B86"/>
    <w:rsid w:val="00CC02F6"/>
    <w:rsid w:val="00CC3C46"/>
    <w:rsid w:val="00CD3793"/>
    <w:rsid w:val="00CF19CE"/>
    <w:rsid w:val="00D016DA"/>
    <w:rsid w:val="00D07A79"/>
    <w:rsid w:val="00D129DA"/>
    <w:rsid w:val="00D3145C"/>
    <w:rsid w:val="00D41BFD"/>
    <w:rsid w:val="00D42DA4"/>
    <w:rsid w:val="00D467C2"/>
    <w:rsid w:val="00D620FD"/>
    <w:rsid w:val="00D707EC"/>
    <w:rsid w:val="00D77A20"/>
    <w:rsid w:val="00D869E6"/>
    <w:rsid w:val="00D91044"/>
    <w:rsid w:val="00DA2A3B"/>
    <w:rsid w:val="00DA5C9C"/>
    <w:rsid w:val="00DB55D4"/>
    <w:rsid w:val="00DB735A"/>
    <w:rsid w:val="00DE1034"/>
    <w:rsid w:val="00DE3502"/>
    <w:rsid w:val="00DF1962"/>
    <w:rsid w:val="00E11595"/>
    <w:rsid w:val="00E23C9E"/>
    <w:rsid w:val="00E26F9E"/>
    <w:rsid w:val="00E35328"/>
    <w:rsid w:val="00E4403D"/>
    <w:rsid w:val="00E67454"/>
    <w:rsid w:val="00E74AE1"/>
    <w:rsid w:val="00E751EF"/>
    <w:rsid w:val="00E752F2"/>
    <w:rsid w:val="00E92166"/>
    <w:rsid w:val="00E93434"/>
    <w:rsid w:val="00E96906"/>
    <w:rsid w:val="00EA5F02"/>
    <w:rsid w:val="00EB0468"/>
    <w:rsid w:val="00EB58D5"/>
    <w:rsid w:val="00EB7A41"/>
    <w:rsid w:val="00EC7BA5"/>
    <w:rsid w:val="00EE0A41"/>
    <w:rsid w:val="00EE5BD8"/>
    <w:rsid w:val="00EF55C5"/>
    <w:rsid w:val="00F013CD"/>
    <w:rsid w:val="00F07672"/>
    <w:rsid w:val="00F25509"/>
    <w:rsid w:val="00F26FF0"/>
    <w:rsid w:val="00F4127D"/>
    <w:rsid w:val="00F422D6"/>
    <w:rsid w:val="00F54045"/>
    <w:rsid w:val="00F6242A"/>
    <w:rsid w:val="00F63F86"/>
    <w:rsid w:val="00F659BD"/>
    <w:rsid w:val="00F6630B"/>
    <w:rsid w:val="00F75AEB"/>
    <w:rsid w:val="00F81BC1"/>
    <w:rsid w:val="00F87971"/>
    <w:rsid w:val="00F92C0E"/>
    <w:rsid w:val="00F94C40"/>
    <w:rsid w:val="00F973F4"/>
    <w:rsid w:val="00FB2AEC"/>
    <w:rsid w:val="00FB5376"/>
    <w:rsid w:val="00FC0B86"/>
    <w:rsid w:val="00FC1CB4"/>
    <w:rsid w:val="00FC51D2"/>
    <w:rsid w:val="00FC587F"/>
    <w:rsid w:val="00FD0666"/>
    <w:rsid w:val="00FE161C"/>
    <w:rsid w:val="00FE623A"/>
    <w:rsid w:val="00FF09D6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9C0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352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yhi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C:\Users\tayhi\AppData\Roaming\Microsoft\Templates\Student APA Style paper 7th edition.dotx</Template>
  <TotalTime>0</TotalTime>
  <Pages>6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2023-08-25T12:28:00Z</dcterms:created>
  <dcterms:modified xsi:type="dcterms:W3CDTF">2023-09-01T21:26:00Z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